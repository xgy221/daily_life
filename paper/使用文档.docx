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Daily Life网站可用来记录日常生活，可以写日记、学习笔记等。功能包括：用户注册、用户登录、用户退出登录、创建新的topic（日记或者学习笔记的主题），创建新的entry（日记或者学习笔记的详细内容），并对topic和entry进行修改等，记录的内容仅用户本人可以看到，符合日记隐私性的定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用户注册： 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482340" cy="2151380"/>
            <wp:effectExtent l="0" t="0" r="3810" b="1270"/>
            <wp:docPr id="6" name="图片 6" descr="C:\Users\Administrator\AppData\Roaming\Tencent\Users\2406753528\QQ\WinTemp\RichOle\2QXNZOD_}T(BAK@7VDNR%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AppData\Roaming\Tencent\Users\2406753528\QQ\WinTemp\RichOle\2QXNZOD_}T(BAK@7VDNR%L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2" r="896"/>
                    <a:stretch>
                      <a:fillRect/>
                    </a:stretch>
                  </pic:blipFill>
                  <pic:spPr>
                    <a:xfrm>
                      <a:off x="0" y="0"/>
                      <a:ext cx="3515836" cy="217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点击上图所示右上角的register或者Register an account蓝色字体进入注册页面：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50970" cy="2105660"/>
            <wp:effectExtent l="0" t="0" r="1143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用户注册的Username不可与已有用户名重复，密码的设置要求如下图所示，输入相关信息，回车或者点击register按钮即可完成注册：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76395" cy="2034540"/>
            <wp:effectExtent l="0" t="0" r="1460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03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注册完成后，自动登录，显示如下页面，右上角会显示用户名称信息“Hello，daily.”：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51860" cy="2131060"/>
            <wp:effectExtent l="0" t="0" r="1524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点击左上角的Topics进入Topics页面：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67760" cy="1573530"/>
            <wp:effectExtent l="0" t="0" r="8890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点击Add a new topic,可添加topic信息：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94430" cy="1576070"/>
            <wp:effectExtent l="0" t="0" r="1270" b="50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57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输入topic信息，回车或点击add topic: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0545" cy="1665605"/>
            <wp:effectExtent l="0" t="0" r="1905" b="1079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点击周二进入可添加entry（add a new entry），编写详细内容：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40175" cy="1427480"/>
            <wp:effectExtent l="0" t="0" r="3175" b="127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81755" cy="2178685"/>
            <wp:effectExtent l="0" t="0" r="4445" b="1206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添加entry成功后，会自动返回topic页面，显示添加的entry，并且记录了日记编写的时间。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57320" cy="2059940"/>
            <wp:effectExtent l="0" t="0" r="5080" b="1651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可以添加新的topic，也可以为topic添加新的entry，或者编辑修改topic和entry，所有操作完成后，可以点击右上角log out 退出登录。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B5E83"/>
    <w:rsid w:val="397E6F12"/>
    <w:rsid w:val="69BB5E8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2018-06-05T05:54:00Z</dcterms:created>
  <dc:creator>Administrator</dc:creator>
  <cp:lastModifiedBy>Administrator</cp:lastModifiedBy>
  <dcterms:modified xsi:type="dcterms:W3CDTF">2018-06-05T06:29:27Z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